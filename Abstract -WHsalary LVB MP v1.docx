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F759" w14:textId="77777777" w:rsidR="00C624E8" w:rsidRDefault="00A93B51">
      <w:pPr>
        <w:pStyle w:val="Heading1"/>
      </w:pPr>
      <w:r>
        <w:t>Abstract 7330-403:  L. Bishop &amp; M. Przbyla</w:t>
      </w:r>
    </w:p>
    <w:p w14:paraId="0C95E122" w14:textId="77777777" w:rsidR="00C624E8" w:rsidRDefault="00A93B51">
      <w:pPr>
        <w:pStyle w:val="Heading2"/>
      </w:pPr>
      <w:r>
        <w:t xml:space="preserve">The chosen data set is the White House Salary data located at </w:t>
      </w:r>
      <w:hyperlink r:id="rId7" w:history="1">
        <w:r w:rsidRPr="00571717">
          <w:rPr>
            <w:rStyle w:val="Hyperlink"/>
          </w:rPr>
          <w:t>https://opendata.socrata.com/Government/2010-Report-to-Congress-on-White-House-Staff/vedg-c5sb</w:t>
        </w:r>
      </w:hyperlink>
      <w:r>
        <w:t xml:space="preserve"> .  This data set is the foundation of a report provided to Congress detailing salaries of the employees working in the Obama administration’s White House in 2010.  </w:t>
      </w:r>
    </w:p>
    <w:p w14:paraId="6CEA99FC" w14:textId="77777777" w:rsidR="00A93B51" w:rsidRDefault="00A93B51" w:rsidP="00A93B51">
      <w:r>
        <w:t xml:space="preserve">This data is 469 rows and provides the following data elements: </w:t>
      </w:r>
    </w:p>
    <w:p w14:paraId="7F224111" w14:textId="77777777" w:rsidR="00A93B51" w:rsidRDefault="00A93B51" w:rsidP="00A93B51">
      <w:pPr>
        <w:pStyle w:val="ListParagraph"/>
        <w:numPr>
          <w:ilvl w:val="0"/>
          <w:numId w:val="8"/>
        </w:numPr>
      </w:pPr>
      <w:r>
        <w:t xml:space="preserve">employee name, </w:t>
      </w:r>
    </w:p>
    <w:p w14:paraId="6027385D" w14:textId="77777777" w:rsidR="00A93B51" w:rsidRDefault="00A93B51" w:rsidP="00A93B51">
      <w:pPr>
        <w:pStyle w:val="ListParagraph"/>
        <w:numPr>
          <w:ilvl w:val="0"/>
          <w:numId w:val="8"/>
        </w:numPr>
      </w:pPr>
      <w:r>
        <w:t xml:space="preserve">employee status, </w:t>
      </w:r>
    </w:p>
    <w:p w14:paraId="5BAA261E" w14:textId="77777777" w:rsidR="00A93B51" w:rsidRDefault="00A93B51" w:rsidP="00A93B51">
      <w:pPr>
        <w:pStyle w:val="ListParagraph"/>
        <w:numPr>
          <w:ilvl w:val="0"/>
          <w:numId w:val="8"/>
        </w:numPr>
      </w:pPr>
      <w:r>
        <w:t xml:space="preserve">salary, </w:t>
      </w:r>
    </w:p>
    <w:p w14:paraId="2985410A" w14:textId="77777777" w:rsidR="00A93B51" w:rsidRDefault="00A93B51" w:rsidP="00A93B51">
      <w:pPr>
        <w:pStyle w:val="ListParagraph"/>
        <w:numPr>
          <w:ilvl w:val="0"/>
          <w:numId w:val="8"/>
        </w:numPr>
      </w:pPr>
      <w:r>
        <w:t>pay base,</w:t>
      </w:r>
    </w:p>
    <w:p w14:paraId="781CE4EF" w14:textId="77777777" w:rsidR="00A93B51" w:rsidRDefault="00A93B51" w:rsidP="00A93B51">
      <w:pPr>
        <w:pStyle w:val="ListParagraph"/>
        <w:numPr>
          <w:ilvl w:val="0"/>
          <w:numId w:val="8"/>
        </w:numPr>
      </w:pPr>
      <w:r>
        <w:t xml:space="preserve">position. </w:t>
      </w:r>
    </w:p>
    <w:p w14:paraId="0787AFE5" w14:textId="77777777" w:rsidR="00A93B51" w:rsidRDefault="00A93B51" w:rsidP="00A93B51">
      <w:r>
        <w:t xml:space="preserve">The data will be used for our project based on the following:  </w:t>
      </w:r>
    </w:p>
    <w:p w14:paraId="7B739C76" w14:textId="77777777" w:rsidR="00A93B51" w:rsidRDefault="00A93B51" w:rsidP="00A93B51">
      <w:pPr>
        <w:pStyle w:val="ListParagraph"/>
        <w:numPr>
          <w:ilvl w:val="0"/>
          <w:numId w:val="7"/>
        </w:numPr>
      </w:pPr>
      <w:r>
        <w:t>It may be downloaded into .csv format which can be converted to .txt for loading into SQL.</w:t>
      </w:r>
    </w:p>
    <w:p w14:paraId="1D464485" w14:textId="77777777" w:rsidR="00A93B51" w:rsidRDefault="00A93B51" w:rsidP="00A93B51">
      <w:pPr>
        <w:pStyle w:val="ListParagraph"/>
        <w:numPr>
          <w:ilvl w:val="0"/>
          <w:numId w:val="7"/>
        </w:numPr>
      </w:pPr>
      <w:r>
        <w:t>The data is clean.</w:t>
      </w:r>
    </w:p>
    <w:p w14:paraId="2BBF5A4A" w14:textId="77777777" w:rsidR="00A93B51" w:rsidRDefault="00A93B51" w:rsidP="00A93B51">
      <w:pPr>
        <w:pStyle w:val="ListParagraph"/>
        <w:numPr>
          <w:ilvl w:val="0"/>
          <w:numId w:val="7"/>
        </w:numPr>
      </w:pPr>
      <w:r>
        <w:t>The data is sufficient in size to be meaningful from a database set up and statistical perspectives.</w:t>
      </w:r>
    </w:p>
    <w:p w14:paraId="66F796A8" w14:textId="77777777" w:rsidR="00A93B51" w:rsidRDefault="00A93B51" w:rsidP="00A93B51">
      <w:r>
        <w:t>The goal for this data set is to analyze for salary maximum, minimum, ranges based on position and status.  If department can be determined based on position, it will also be included in the analysis.</w:t>
      </w:r>
    </w:p>
    <w:p w14:paraId="435B99B3" w14:textId="77777777" w:rsidR="00A93B51" w:rsidRDefault="00A93B51" w:rsidP="00A93B51">
      <w:r>
        <w:t>MySQL will be used for this project.</w:t>
      </w:r>
      <w:bookmarkStart w:id="0" w:name="_GoBack"/>
      <w:bookmarkEnd w:id="0"/>
    </w:p>
    <w:p w14:paraId="2C244CBC" w14:textId="77777777" w:rsidR="00A93B51" w:rsidRDefault="00A93B51" w:rsidP="00A93B51"/>
    <w:p w14:paraId="07A08092" w14:textId="77777777" w:rsidR="00A93B51" w:rsidRDefault="00A93B51" w:rsidP="00A93B51"/>
    <w:p w14:paraId="33712453" w14:textId="77777777" w:rsidR="00A93B51" w:rsidRDefault="00A93B51" w:rsidP="00A93B51">
      <w:pPr>
        <w:pStyle w:val="ListParagraph"/>
        <w:ind w:left="360"/>
      </w:pPr>
    </w:p>
    <w:p w14:paraId="168B6257" w14:textId="77777777" w:rsidR="00A93B51" w:rsidRPr="00A93B51" w:rsidRDefault="00A93B51" w:rsidP="00A93B51">
      <w:pPr>
        <w:pStyle w:val="ListParagraph"/>
        <w:ind w:left="0"/>
      </w:pPr>
    </w:p>
    <w:sectPr w:rsidR="00A93B51" w:rsidRPr="00A93B51">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2C3EF" w14:textId="77777777" w:rsidR="003B3D8D" w:rsidRDefault="003B3D8D">
      <w:r>
        <w:separator/>
      </w:r>
    </w:p>
    <w:p w14:paraId="08D3AE53" w14:textId="77777777" w:rsidR="003B3D8D" w:rsidRDefault="003B3D8D"/>
  </w:endnote>
  <w:endnote w:type="continuationSeparator" w:id="0">
    <w:p w14:paraId="3667440F" w14:textId="77777777" w:rsidR="003B3D8D" w:rsidRDefault="003B3D8D">
      <w:r>
        <w:continuationSeparator/>
      </w:r>
    </w:p>
    <w:p w14:paraId="32AAB6A9" w14:textId="77777777" w:rsidR="003B3D8D" w:rsidRDefault="003B3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6FB9A7B" w14:textId="77777777" w:rsidR="00C624E8" w:rsidRDefault="003B3D8D">
        <w:pPr>
          <w:pStyle w:val="Footer"/>
        </w:pPr>
        <w:r>
          <w:fldChar w:fldCharType="begin"/>
        </w:r>
        <w:r>
          <w:instrText xml:space="preserve"> PAGE   \* MERGEFORMAT </w:instrText>
        </w:r>
        <w:r>
          <w:fldChar w:fldCharType="separate"/>
        </w:r>
        <w:r w:rsidR="00A93B5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6F495" w14:textId="77777777" w:rsidR="003B3D8D" w:rsidRDefault="003B3D8D">
      <w:r>
        <w:separator/>
      </w:r>
    </w:p>
    <w:p w14:paraId="7241EB11" w14:textId="77777777" w:rsidR="003B3D8D" w:rsidRDefault="003B3D8D"/>
  </w:footnote>
  <w:footnote w:type="continuationSeparator" w:id="0">
    <w:p w14:paraId="71B8D1C7" w14:textId="77777777" w:rsidR="003B3D8D" w:rsidRDefault="003B3D8D">
      <w:r>
        <w:continuationSeparator/>
      </w:r>
    </w:p>
    <w:p w14:paraId="5A54BD05" w14:textId="77777777" w:rsidR="003B3D8D" w:rsidRDefault="003B3D8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5C16AB9"/>
    <w:multiLevelType w:val="hybridMultilevel"/>
    <w:tmpl w:val="FA98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20805"/>
    <w:multiLevelType w:val="hybridMultilevel"/>
    <w:tmpl w:val="C23CFE74"/>
    <w:lvl w:ilvl="0" w:tplc="4CF00398">
      <w:start w:val="1"/>
      <w:numFmt w:val="bullet"/>
      <w:lvlText w:val="•"/>
      <w:lvlJc w:val="left"/>
      <w:pPr>
        <w:tabs>
          <w:tab w:val="num" w:pos="720"/>
        </w:tabs>
        <w:ind w:left="720" w:hanging="360"/>
      </w:pPr>
      <w:rPr>
        <w:rFonts w:ascii="Arial" w:hAnsi="Arial" w:hint="default"/>
      </w:rPr>
    </w:lvl>
    <w:lvl w:ilvl="1" w:tplc="21AABCF0" w:tentative="1">
      <w:start w:val="1"/>
      <w:numFmt w:val="bullet"/>
      <w:lvlText w:val="•"/>
      <w:lvlJc w:val="left"/>
      <w:pPr>
        <w:tabs>
          <w:tab w:val="num" w:pos="1440"/>
        </w:tabs>
        <w:ind w:left="1440" w:hanging="360"/>
      </w:pPr>
      <w:rPr>
        <w:rFonts w:ascii="Arial" w:hAnsi="Arial" w:hint="default"/>
      </w:rPr>
    </w:lvl>
    <w:lvl w:ilvl="2" w:tplc="BC80F138">
      <w:start w:val="1"/>
      <w:numFmt w:val="bullet"/>
      <w:lvlText w:val="•"/>
      <w:lvlJc w:val="left"/>
      <w:pPr>
        <w:tabs>
          <w:tab w:val="num" w:pos="2160"/>
        </w:tabs>
        <w:ind w:left="2160" w:hanging="360"/>
      </w:pPr>
      <w:rPr>
        <w:rFonts w:ascii="Arial" w:hAnsi="Arial" w:hint="default"/>
      </w:rPr>
    </w:lvl>
    <w:lvl w:ilvl="3" w:tplc="947E2E88" w:tentative="1">
      <w:start w:val="1"/>
      <w:numFmt w:val="bullet"/>
      <w:lvlText w:val="•"/>
      <w:lvlJc w:val="left"/>
      <w:pPr>
        <w:tabs>
          <w:tab w:val="num" w:pos="2880"/>
        </w:tabs>
        <w:ind w:left="2880" w:hanging="360"/>
      </w:pPr>
      <w:rPr>
        <w:rFonts w:ascii="Arial" w:hAnsi="Arial" w:hint="default"/>
      </w:rPr>
    </w:lvl>
    <w:lvl w:ilvl="4" w:tplc="9EE8AD30" w:tentative="1">
      <w:start w:val="1"/>
      <w:numFmt w:val="bullet"/>
      <w:lvlText w:val="•"/>
      <w:lvlJc w:val="left"/>
      <w:pPr>
        <w:tabs>
          <w:tab w:val="num" w:pos="3600"/>
        </w:tabs>
        <w:ind w:left="3600" w:hanging="360"/>
      </w:pPr>
      <w:rPr>
        <w:rFonts w:ascii="Arial" w:hAnsi="Arial" w:hint="default"/>
      </w:rPr>
    </w:lvl>
    <w:lvl w:ilvl="5" w:tplc="BC6ADCC2" w:tentative="1">
      <w:start w:val="1"/>
      <w:numFmt w:val="bullet"/>
      <w:lvlText w:val="•"/>
      <w:lvlJc w:val="left"/>
      <w:pPr>
        <w:tabs>
          <w:tab w:val="num" w:pos="4320"/>
        </w:tabs>
        <w:ind w:left="4320" w:hanging="360"/>
      </w:pPr>
      <w:rPr>
        <w:rFonts w:ascii="Arial" w:hAnsi="Arial" w:hint="default"/>
      </w:rPr>
    </w:lvl>
    <w:lvl w:ilvl="6" w:tplc="8D0C9E78" w:tentative="1">
      <w:start w:val="1"/>
      <w:numFmt w:val="bullet"/>
      <w:lvlText w:val="•"/>
      <w:lvlJc w:val="left"/>
      <w:pPr>
        <w:tabs>
          <w:tab w:val="num" w:pos="5040"/>
        </w:tabs>
        <w:ind w:left="5040" w:hanging="360"/>
      </w:pPr>
      <w:rPr>
        <w:rFonts w:ascii="Arial" w:hAnsi="Arial" w:hint="default"/>
      </w:rPr>
    </w:lvl>
    <w:lvl w:ilvl="7" w:tplc="11A4366E" w:tentative="1">
      <w:start w:val="1"/>
      <w:numFmt w:val="bullet"/>
      <w:lvlText w:val="•"/>
      <w:lvlJc w:val="left"/>
      <w:pPr>
        <w:tabs>
          <w:tab w:val="num" w:pos="5760"/>
        </w:tabs>
        <w:ind w:left="5760" w:hanging="360"/>
      </w:pPr>
      <w:rPr>
        <w:rFonts w:ascii="Arial" w:hAnsi="Arial" w:hint="default"/>
      </w:rPr>
    </w:lvl>
    <w:lvl w:ilvl="8" w:tplc="62B09574" w:tentative="1">
      <w:start w:val="1"/>
      <w:numFmt w:val="bullet"/>
      <w:lvlText w:val="•"/>
      <w:lvlJc w:val="left"/>
      <w:pPr>
        <w:tabs>
          <w:tab w:val="num" w:pos="6480"/>
        </w:tabs>
        <w:ind w:left="6480" w:hanging="360"/>
      </w:pPr>
      <w:rPr>
        <w:rFonts w:ascii="Arial" w:hAnsi="Arial" w:hint="default"/>
      </w:rPr>
    </w:lvl>
  </w:abstractNum>
  <w:abstractNum w:abstractNumId="5">
    <w:nsid w:val="2CC37EAD"/>
    <w:multiLevelType w:val="hybridMultilevel"/>
    <w:tmpl w:val="9226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1023654"/>
    <w:multiLevelType w:val="hybridMultilevel"/>
    <w:tmpl w:val="D2AA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51"/>
    <w:rsid w:val="003B3D8D"/>
    <w:rsid w:val="00A93B51"/>
    <w:rsid w:val="00C624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9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A9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data.socrata.com/Government/2010-Report-to-Congress-on-White-House-Staff/vedg-c5sb"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abishop/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A3"/>
    <w:rsid w:val="002D3C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3A21ECAC1A5F4C8FAB77742E056A7A">
    <w:name w:val="A53A21ECAC1A5F4C8FAB77742E056A7A"/>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A3E5D942E231EF41BECA1C6B6A0857E8">
    <w:name w:val="A3E5D942E231EF41BECA1C6B6A085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TotalTime>
  <Pages>1</Pages>
  <Words>167</Words>
  <Characters>955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Bishop</dc:creator>
  <cp:keywords/>
  <dc:description/>
  <cp:lastModifiedBy>Laura Bishop</cp:lastModifiedBy>
  <cp:revision>1</cp:revision>
  <dcterms:created xsi:type="dcterms:W3CDTF">2017-10-11T09:41:00Z</dcterms:created>
  <dcterms:modified xsi:type="dcterms:W3CDTF">2017-10-11T09:58:00Z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